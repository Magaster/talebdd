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8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784"/>
        <w:gridCol w:w="6706"/>
      </w:tblGrid>
      <w:tr w:rsidR="002C2CDD" w:rsidRPr="002C476A" w14:paraId="45F9ABE9" w14:textId="77777777" w:rsidTr="000B7F51">
        <w:tc>
          <w:tcPr>
            <w:tcW w:w="3784" w:type="dxa"/>
            <w:tcMar>
              <w:top w:w="504" w:type="dxa"/>
              <w:right w:w="720" w:type="dxa"/>
            </w:tcMar>
          </w:tcPr>
          <w:p w14:paraId="59A3F388" w14:textId="0A10F954" w:rsidR="00523479" w:rsidRPr="002C476A" w:rsidRDefault="00FB0EC9" w:rsidP="00523479">
            <w:pPr>
              <w:pStyle w:val="Initiales"/>
            </w:pPr>
            <w:r w:rsidRPr="002C476A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E815DF8" wp14:editId="11D3225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864E50" id="Groupe 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DD68CC">
              <w:rPr>
                <w:noProof/>
              </w:rPr>
              <w:t>CV</w:t>
            </w:r>
          </w:p>
          <w:p w14:paraId="01C27BA8" w14:textId="77777777" w:rsidR="00A50939" w:rsidRPr="002C476A" w:rsidRDefault="00B02047" w:rsidP="007569C1">
            <w:pPr>
              <w:pStyle w:val="Titre3"/>
            </w:pPr>
            <w:sdt>
              <w:sdtPr>
                <w:alias w:val="Objectif :"/>
                <w:tag w:val="Objectif :"/>
                <w:id w:val="319159961"/>
                <w:placeholder>
                  <w:docPart w:val="766ABC3851A64C90BD269F4F76E6E3E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2C476A">
                  <w:rPr>
                    <w:lang w:bidi="fr-FR"/>
                  </w:rPr>
                  <w:t>Objectif</w:t>
                </w:r>
              </w:sdtContent>
            </w:sdt>
          </w:p>
          <w:p w14:paraId="5181ECF6" w14:textId="4C0431C7" w:rsidR="002C2CDD" w:rsidRDefault="00242B5F" w:rsidP="00242B5F">
            <w:r>
              <w:t>Je suis Houssam TALEB, étudiant en 1</w:t>
            </w:r>
            <w:r w:rsidRPr="00242B5F">
              <w:rPr>
                <w:vertAlign w:val="superscript"/>
              </w:rPr>
              <w:t>ère</w:t>
            </w:r>
            <w:r>
              <w:t xml:space="preserve"> année de BTS SIO (Services Informatiques aux Organisations)</w:t>
            </w:r>
          </w:p>
          <w:p w14:paraId="57F66B45" w14:textId="69470535" w:rsidR="00242B5F" w:rsidRPr="002C476A" w:rsidRDefault="00242B5F" w:rsidP="00242B5F">
            <w:r>
              <w:t>Souhaitant travailler dans le domaine du développement informatique, je m’oriente vers l’option SLAM de mon BTS (Solutions Logicielles Applications Métiers)</w:t>
            </w:r>
          </w:p>
          <w:p w14:paraId="006C83FF" w14:textId="77777777" w:rsidR="002C2CDD" w:rsidRPr="002C476A" w:rsidRDefault="00B02047" w:rsidP="007569C1">
            <w:pPr>
              <w:pStyle w:val="Titre3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304062FB27E64BE59C2E592FC8BA4DD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Compétences</w:t>
                </w:r>
              </w:sdtContent>
            </w:sdt>
          </w:p>
          <w:p w14:paraId="3550486D" w14:textId="7F1D98F1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>Systèmes d’Exploitation : Windows 10, Windows 2016 Serveur, Linux, Mac OS</w:t>
            </w:r>
          </w:p>
          <w:p w14:paraId="63F75BEE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 xml:space="preserve">Outils Bureautiques : Microsoft Office, Libre Office, Open Office </w:t>
            </w:r>
          </w:p>
          <w:p w14:paraId="238EAD9A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 xml:space="preserve">Développement Windows : EDI Microsoft Visual Studio, Langages C#, VB.Net </w:t>
            </w:r>
          </w:p>
          <w:p w14:paraId="33A6B541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 xml:space="preserve">Développement Web : EDI NetBeans, </w:t>
            </w:r>
            <w:proofErr w:type="spellStart"/>
            <w:r>
              <w:t>Wamp</w:t>
            </w:r>
            <w:proofErr w:type="spellEnd"/>
            <w:r>
              <w:t xml:space="preserve">, Langages HTML, CSS, JavaScript, PHP </w:t>
            </w:r>
          </w:p>
          <w:p w14:paraId="1D843CF5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lastRenderedPageBreak/>
              <w:t xml:space="preserve">Persistance et Bases de Données : SGBD Microsoft </w:t>
            </w:r>
            <w:proofErr w:type="spellStart"/>
            <w:r>
              <w:t>SQLServer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>, Langage SQL, XML</w:t>
            </w:r>
          </w:p>
          <w:p w14:paraId="75233B46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 xml:space="preserve">Méthodes d’Analyse : Merise, UML </w:t>
            </w:r>
          </w:p>
          <w:p w14:paraId="63A5D614" w14:textId="77777777" w:rsidR="00D91DDA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</w:pPr>
            <w:r>
              <w:t xml:space="preserve">Outils Réseaux et Administration : Samba, Active directory, NTFS, IIS, TCP/IP, VPN, Virtual Box, </w:t>
            </w:r>
            <w:proofErr w:type="spellStart"/>
            <w:r>
              <w:t>Packet</w:t>
            </w:r>
            <w:proofErr w:type="spellEnd"/>
            <w:r>
              <w:t xml:space="preserve"> Tracer, </w:t>
            </w:r>
            <w:proofErr w:type="spellStart"/>
            <w:r>
              <w:t>FileZilla</w:t>
            </w:r>
            <w:proofErr w:type="spellEnd"/>
            <w:r>
              <w:t xml:space="preserve">, </w:t>
            </w:r>
            <w:proofErr w:type="spellStart"/>
            <w:r>
              <w:t>ZeroShell</w:t>
            </w:r>
            <w:proofErr w:type="spellEnd"/>
            <w:r>
              <w:t xml:space="preserve">, … </w:t>
            </w:r>
          </w:p>
          <w:p w14:paraId="6C129B99" w14:textId="77E1C76E" w:rsidR="00D91DDA" w:rsidRPr="00242B5F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  <w:rPr>
                <w:lang w:val="en-US"/>
              </w:rPr>
            </w:pPr>
            <w:proofErr w:type="gramStart"/>
            <w:r w:rsidRPr="00242B5F">
              <w:rPr>
                <w:lang w:val="en-US"/>
              </w:rPr>
              <w:t>Divers :</w:t>
            </w:r>
            <w:proofErr w:type="gramEnd"/>
            <w:r w:rsidRPr="00242B5F">
              <w:rPr>
                <w:lang w:val="en-US"/>
              </w:rPr>
              <w:t xml:space="preserve"> Git, </w:t>
            </w:r>
            <w:proofErr w:type="spellStart"/>
            <w:r w:rsidRPr="00242B5F">
              <w:rPr>
                <w:lang w:val="en-US"/>
              </w:rPr>
              <w:t>PhotoShop</w:t>
            </w:r>
            <w:proofErr w:type="spellEnd"/>
            <w:r w:rsidR="00242B5F" w:rsidRPr="00242B5F">
              <w:rPr>
                <w:lang w:val="en-US"/>
              </w:rPr>
              <w:t>, Audacity, Ableton Live</w:t>
            </w:r>
            <w:r w:rsidR="00242B5F">
              <w:rPr>
                <w:lang w:val="en-US"/>
              </w:rPr>
              <w:t>…</w:t>
            </w:r>
            <w:r w:rsidRPr="00242B5F">
              <w:rPr>
                <w:lang w:val="en-US"/>
              </w:rPr>
              <w:t xml:space="preserve"> </w:t>
            </w:r>
          </w:p>
          <w:p w14:paraId="20E830B9" w14:textId="77777777" w:rsidR="00D91DDA" w:rsidRPr="00760F31" w:rsidRDefault="00D91DDA" w:rsidP="00D91DDA">
            <w:pPr>
              <w:pStyle w:val="Paragraphedeliste"/>
              <w:numPr>
                <w:ilvl w:val="0"/>
                <w:numId w:val="11"/>
              </w:numPr>
              <w:spacing w:after="160"/>
              <w:rPr>
                <w:rFonts w:ascii="Arial" w:hAnsi="Arial" w:cs="Arial"/>
                <w:sz w:val="24"/>
                <w:szCs w:val="24"/>
              </w:rPr>
            </w:pPr>
            <w:r>
              <w:t>Qualités : Autonomie, Esprit d’équipe, Communication, Curiosité, Efficacité, Organisation</w:t>
            </w:r>
          </w:p>
          <w:p w14:paraId="5E106CF5" w14:textId="1F1B8DDA" w:rsidR="00741125" w:rsidRPr="002C476A" w:rsidRDefault="00741125" w:rsidP="00741125"/>
        </w:tc>
        <w:tc>
          <w:tcPr>
            <w:tcW w:w="6706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706"/>
            </w:tblGrid>
            <w:tr w:rsidR="00C612DA" w:rsidRPr="002C476A" w14:paraId="62CCEED5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730C9FF" w14:textId="554F6FF1" w:rsidR="00C612DA" w:rsidRPr="002C476A" w:rsidRDefault="00B02047" w:rsidP="00C612DA">
                  <w:pPr>
                    <w:pStyle w:val="Titre1"/>
                    <w:outlineLvl w:val="0"/>
                  </w:pPr>
                  <w:sdt>
                    <w:sdtPr>
                      <w:alias w:val="Entrez votre nom :"/>
                      <w:tag w:val="Entrez votre nom :"/>
                      <w:id w:val="-296147368"/>
                      <w:placeholder>
                        <w:docPart w:val="1848C60CB71F46C0BDB033BDEEEBCD83"/>
                      </w:placeholder>
                      <w15:appearance w15:val="hidden"/>
                    </w:sdtPr>
                    <w:sdtEndPr/>
                    <w:sdtContent>
                      <w:r w:rsidR="00D91DDA">
                        <w:t>houssam TALEB</w:t>
                      </w:r>
                    </w:sdtContent>
                  </w:sdt>
                </w:p>
                <w:p w14:paraId="65C21C84" w14:textId="2BACABF7" w:rsidR="00906BEE" w:rsidRPr="002C476A" w:rsidRDefault="00906BEE" w:rsidP="00906BEE">
                  <w:pPr>
                    <w:pStyle w:val="Titre2"/>
                    <w:outlineLvl w:val="1"/>
                  </w:pPr>
                </w:p>
              </w:tc>
            </w:tr>
          </w:tbl>
          <w:p w14:paraId="6AF35D62" w14:textId="77777777" w:rsidR="002C2CDD" w:rsidRPr="002C476A" w:rsidRDefault="00B02047" w:rsidP="007569C1">
            <w:pPr>
              <w:pStyle w:val="Titre3"/>
            </w:pPr>
            <w:sdt>
              <w:sdtPr>
                <w:alias w:val="Expérience :"/>
                <w:tag w:val="Expérience :"/>
                <w:id w:val="1217937480"/>
                <w:placeholder>
                  <w:docPart w:val="4196C13CAC6A431B9978D047284133F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Expérience</w:t>
                </w:r>
              </w:sdtContent>
            </w:sdt>
          </w:p>
          <w:p w14:paraId="15526A0C" w14:textId="40D61F7E" w:rsidR="002C2CDD" w:rsidRPr="002C476A" w:rsidRDefault="003E7B6D" w:rsidP="007569C1">
            <w:pPr>
              <w:pStyle w:val="Titre4"/>
            </w:pPr>
            <w:r>
              <w:t>Etudiant</w:t>
            </w:r>
            <w:r w:rsidR="002C2CDD" w:rsidRPr="002C476A">
              <w:rPr>
                <w:lang w:bidi="fr-FR"/>
              </w:rPr>
              <w:t xml:space="preserve"> • </w:t>
            </w:r>
            <w:r>
              <w:t>BTS SIO</w:t>
            </w:r>
            <w:r w:rsidR="002C2CDD" w:rsidRPr="002C476A">
              <w:rPr>
                <w:lang w:bidi="fr-FR"/>
              </w:rPr>
              <w:t xml:space="preserve"> • </w:t>
            </w:r>
            <w:r>
              <w:t>2020</w:t>
            </w:r>
            <w:r w:rsidR="002C2CDD" w:rsidRPr="002C476A">
              <w:rPr>
                <w:lang w:bidi="fr-FR"/>
              </w:rPr>
              <w:t xml:space="preserve"> – </w:t>
            </w:r>
            <w:r>
              <w:t>2022</w:t>
            </w:r>
          </w:p>
          <w:p w14:paraId="74D6B597" w14:textId="77777777" w:rsidR="002C2CDD" w:rsidRPr="002C476A" w:rsidRDefault="00B02047" w:rsidP="007569C1">
            <w:pPr>
              <w:pStyle w:val="Titre3"/>
            </w:pPr>
            <w:sdt>
              <w:sdtPr>
                <w:alias w:val="Formation :"/>
                <w:tag w:val="Formation :"/>
                <w:id w:val="1349516922"/>
                <w:placeholder>
                  <w:docPart w:val="52F5CB619E9A45A2BC18AE19E8CCFCA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Formation</w:t>
                </w:r>
              </w:sdtContent>
            </w:sdt>
          </w:p>
          <w:p w14:paraId="6C0145E2" w14:textId="4C56C8BE" w:rsidR="002C2CDD" w:rsidRPr="002C476A" w:rsidRDefault="003E7B6D" w:rsidP="007569C1">
            <w:pPr>
              <w:pStyle w:val="Titre4"/>
            </w:pPr>
            <w:r>
              <w:t>BACCALAURÉAT SCIENTIFIQUE</w:t>
            </w:r>
            <w:r w:rsidR="002C2CDD" w:rsidRPr="002C476A">
              <w:rPr>
                <w:lang w:bidi="fr-FR"/>
              </w:rPr>
              <w:t xml:space="preserve"> • </w:t>
            </w:r>
            <w:r>
              <w:t>JUILLET 2019</w:t>
            </w:r>
            <w:r w:rsidR="002C2CDD" w:rsidRPr="002C476A">
              <w:rPr>
                <w:lang w:bidi="fr-FR"/>
              </w:rPr>
              <w:t xml:space="preserve"> • </w:t>
            </w:r>
            <w:r>
              <w:t>Lycee toulouse lautrec – vaucresson (92)</w:t>
            </w:r>
          </w:p>
          <w:p w14:paraId="07E2DBD4" w14:textId="186E97E2" w:rsidR="002C2CDD" w:rsidRDefault="003E7B6D" w:rsidP="007569C1">
            <w:r>
              <w:t>Baccalauréat scientifique obtenu sans mention.</w:t>
            </w:r>
          </w:p>
          <w:p w14:paraId="65C5897F" w14:textId="77777777" w:rsidR="000B7F51" w:rsidRPr="002C476A" w:rsidRDefault="000B7F51" w:rsidP="007569C1"/>
          <w:p w14:paraId="76E8E8C1" w14:textId="03FB91B9" w:rsidR="000B7F51" w:rsidRPr="002C476A" w:rsidRDefault="000B7F51" w:rsidP="000B7F51">
            <w:pPr>
              <w:pStyle w:val="Titre4"/>
            </w:pPr>
            <w:r>
              <w:t>LICENCE INFORMATIQUE</w:t>
            </w:r>
            <w:r w:rsidRPr="002C476A">
              <w:rPr>
                <w:lang w:bidi="fr-FR"/>
              </w:rPr>
              <w:t xml:space="preserve"> • </w:t>
            </w:r>
            <w:r>
              <w:t>2019-2020</w:t>
            </w:r>
            <w:r w:rsidRPr="002C476A">
              <w:rPr>
                <w:lang w:bidi="fr-FR"/>
              </w:rPr>
              <w:t xml:space="preserve"> • </w:t>
            </w:r>
            <w:r>
              <w:t>FACULTÉ DES SCIENCES DE MONTPELLIER</w:t>
            </w:r>
            <w:r>
              <w:t xml:space="preserve"> – </w:t>
            </w:r>
            <w:r>
              <w:t>MONTPELLIER (34</w:t>
            </w:r>
            <w:r>
              <w:t>)</w:t>
            </w:r>
          </w:p>
          <w:p w14:paraId="60363BF5" w14:textId="486E12C7" w:rsidR="000B7F51" w:rsidRDefault="000B7F51" w:rsidP="000B7F51">
            <w:r>
              <w:t>Première année de Licence en informatique à l’Université de Montpellier.</w:t>
            </w:r>
          </w:p>
          <w:p w14:paraId="0793A3A5" w14:textId="2CDB02D2" w:rsidR="00741125" w:rsidRPr="002C476A" w:rsidRDefault="00741125" w:rsidP="00242B5F"/>
        </w:tc>
      </w:tr>
    </w:tbl>
    <w:p w14:paraId="1644E19D" w14:textId="77777777" w:rsidR="00826A10" w:rsidRPr="002C476A" w:rsidRDefault="00826A10" w:rsidP="00E22E87">
      <w:pPr>
        <w:pStyle w:val="Sansinterligne"/>
      </w:pPr>
    </w:p>
    <w:p w14:paraId="6B9000F3" w14:textId="77777777" w:rsidR="00C62C50" w:rsidRPr="002C476A" w:rsidRDefault="00C62C50" w:rsidP="00826A10"/>
    <w:sectPr w:rsidR="00C62C50" w:rsidRPr="002C476A" w:rsidSect="00B56B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40119" w14:textId="77777777" w:rsidR="00B02047" w:rsidRDefault="00B02047" w:rsidP="00713050">
      <w:pPr>
        <w:spacing w:line="240" w:lineRule="auto"/>
      </w:pPr>
      <w:r>
        <w:separator/>
      </w:r>
    </w:p>
  </w:endnote>
  <w:endnote w:type="continuationSeparator" w:id="0">
    <w:p w14:paraId="478001B2" w14:textId="77777777" w:rsidR="00B02047" w:rsidRDefault="00B0204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C2F8F" w14:textId="77777777" w:rsidR="00DD68CC" w:rsidRDefault="00DD68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406" w:type="pct"/>
      <w:jc w:val="center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3585"/>
      <w:gridCol w:w="3583"/>
    </w:tblGrid>
    <w:tr w:rsidR="00DD68CC" w14:paraId="0DDC8D56" w14:textId="77777777" w:rsidTr="00DD68CC">
      <w:trPr>
        <w:trHeight w:val="530"/>
        <w:jc w:val="center"/>
      </w:trPr>
      <w:tc>
        <w:tcPr>
          <w:tcW w:w="358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6B1E199" w14:textId="17D7C645" w:rsidR="00DD68CC" w:rsidRDefault="00DD68CC" w:rsidP="00DD68CC">
          <w:pPr>
            <w:pStyle w:val="Pieddepage"/>
          </w:pPr>
          <w:r w:rsidRPr="00CA3DF1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4BDE06EE" wp14:editId="1FBCA557">
                    <wp:extent cx="329184" cy="329184"/>
                    <wp:effectExtent l="0" t="0" r="0" b="0"/>
                    <wp:docPr id="52" name="Groupe 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53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55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riangle isocèle 33" descr="Icône d’e-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4132F5" id="Groupe 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alt="Icône d’e-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58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289B5A" w14:textId="137CD540" w:rsidR="00DD68CC" w:rsidRDefault="00DD68CC" w:rsidP="00DD68CC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370DAC07" wp14:editId="228D4FBA">
                    <wp:extent cx="329184" cy="329184"/>
                    <wp:effectExtent l="0" t="0" r="13970" b="13970"/>
                    <wp:docPr id="59" name="Groupe 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Symbole de téléphone" descr="Icôn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DC7FCA" id="Groupe 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NHvSGpFEQAAyl0AAA4AAAAAAAAAAAAAAAAALgIAAGRycy9lMm9Eb2MueG1sUEsBAi0A&#10;FAAGAAgAAAAhAGhHG9DYAAAAAwEAAA8AAAAAAAAAAAAAAAAAnxMAAGRycy9kb3ducmV2LnhtbFBL&#10;BQYAAAAABAAEAPMAAACkFAAAAAA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alt="Icône de téléph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DD68CC" w14:paraId="312A89E5" w14:textId="77777777" w:rsidTr="00DD68CC">
      <w:trPr>
        <w:trHeight w:val="494"/>
        <w:jc w:val="center"/>
      </w:trPr>
      <w:tc>
        <w:tcPr>
          <w:tcW w:w="3585" w:type="dxa"/>
          <w:tcMar>
            <w:top w:w="144" w:type="dxa"/>
            <w:left w:w="115" w:type="dxa"/>
            <w:right w:w="115" w:type="dxa"/>
          </w:tcMar>
        </w:tcPr>
        <w:p w14:paraId="6126D437" w14:textId="671A270B" w:rsidR="00DD68CC" w:rsidRPr="00CA3DF1" w:rsidRDefault="00DD68CC" w:rsidP="00DD68CC">
          <w:pPr>
            <w:pStyle w:val="Pieddepage"/>
          </w:pPr>
          <w:r w:rsidRPr="00DD68CC">
            <w:t>houssamtaleb78@gmail.com</w:t>
          </w:r>
        </w:p>
      </w:tc>
      <w:tc>
        <w:tcPr>
          <w:tcW w:w="3583" w:type="dxa"/>
          <w:tcMar>
            <w:top w:w="144" w:type="dxa"/>
            <w:left w:w="115" w:type="dxa"/>
            <w:right w:w="115" w:type="dxa"/>
          </w:tcMar>
        </w:tcPr>
        <w:p w14:paraId="29A81B42" w14:textId="732593D3" w:rsidR="00DD68CC" w:rsidRPr="00C2098A" w:rsidRDefault="00DD68CC" w:rsidP="00DD68CC">
          <w:pPr>
            <w:pStyle w:val="Pieddepage"/>
          </w:pPr>
          <w:r>
            <w:t xml:space="preserve">XX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</w:p>
      </w:tc>
    </w:tr>
  </w:tbl>
  <w:p w14:paraId="00C3F5D8" w14:textId="7E3EBC36" w:rsidR="00C2098A" w:rsidRPr="00242B5F" w:rsidRDefault="00C2098A" w:rsidP="00242B5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316" w:type="pct"/>
      <w:jc w:val="center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3489"/>
      <w:gridCol w:w="3489"/>
    </w:tblGrid>
    <w:tr w:rsidR="00242B5F" w14:paraId="3AC1816E" w14:textId="77777777" w:rsidTr="00DD68CC">
      <w:trPr>
        <w:trHeight w:val="508"/>
        <w:jc w:val="center"/>
      </w:trPr>
      <w:tc>
        <w:tcPr>
          <w:tcW w:w="349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D8084F" w14:textId="77777777" w:rsidR="00242B5F" w:rsidRDefault="00242B5F" w:rsidP="00217980">
          <w:pPr>
            <w:pStyle w:val="Pieddepage"/>
          </w:pPr>
          <w:r w:rsidRPr="00CA3DF1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30AAC38B" wp14:editId="221C7826">
                    <wp:extent cx="329184" cy="329184"/>
                    <wp:effectExtent l="0" t="0" r="0" b="0"/>
                    <wp:docPr id="27" name="Groupe 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 descr="Icône d’e-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7DE02D" id="Groupe 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xcBPlFCAAAKDkAAA4AAAAA&#10;AAAAAAAAAAAALgIAAGRycy9lMm9Eb2MueG1sUEsBAi0AFAAGAAgAAAAhAGhHG9DYAAAAAwEAAA8A&#10;AAAAAAAAAAAAAAAAnwoAAGRycy9kb3ducmV2LnhtbFBLBQYAAAAABAAEAPMAAACkCwAAAAA=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alt="Icône d’e-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8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7ABAE9" w14:textId="77777777" w:rsidR="00242B5F" w:rsidRDefault="00242B5F" w:rsidP="00217980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7251E297" wp14:editId="4A6EB2F7">
                    <wp:extent cx="329184" cy="329184"/>
                    <wp:effectExtent l="0" t="0" r="13970" b="13970"/>
                    <wp:docPr id="37" name="Groupe 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 descr="Icôn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72E6D9" id="Groupe 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CTVO+lCEQAAyl0AAA4AAAAAAAAAAAAAAAAALgIAAGRycy9lMm9Eb2MueG1sUEsBAi0AFAAG&#10;AAgAAAAhAGhHG9DYAAAAAwEAAA8AAAAAAAAAAAAAAAAAnBMAAGRycy9kb3ducmV2LnhtbFBLBQYA&#10;AAAABAAEAPMAAAChFAAAAAA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alt="Icône de téléph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242B5F" w14:paraId="6A069810" w14:textId="77777777" w:rsidTr="00DD68CC">
      <w:trPr>
        <w:trHeight w:val="473"/>
        <w:jc w:val="center"/>
      </w:trPr>
      <w:tc>
        <w:tcPr>
          <w:tcW w:w="3490" w:type="dxa"/>
          <w:tcMar>
            <w:top w:w="144" w:type="dxa"/>
            <w:left w:w="115" w:type="dxa"/>
            <w:right w:w="115" w:type="dxa"/>
          </w:tcMar>
        </w:tcPr>
        <w:p w14:paraId="2C8F2C82" w14:textId="1525CB8F" w:rsidR="00242B5F" w:rsidRPr="00CA3DF1" w:rsidRDefault="00DD68CC" w:rsidP="00DD68CC">
          <w:pPr>
            <w:pStyle w:val="Pieddepage"/>
          </w:pPr>
          <w:r w:rsidRPr="00DD68CC">
            <w:t>houssamtaleb78@gmail.com</w:t>
          </w:r>
        </w:p>
      </w:tc>
      <w:tc>
        <w:tcPr>
          <w:tcW w:w="3489" w:type="dxa"/>
          <w:tcMar>
            <w:top w:w="144" w:type="dxa"/>
            <w:left w:w="115" w:type="dxa"/>
            <w:right w:w="115" w:type="dxa"/>
          </w:tcMar>
        </w:tcPr>
        <w:p w14:paraId="439D0A04" w14:textId="0EA8AC8E" w:rsidR="00242B5F" w:rsidRPr="00C2098A" w:rsidRDefault="00242B5F" w:rsidP="00217980">
          <w:pPr>
            <w:pStyle w:val="Pieddepage"/>
          </w:pPr>
          <w:r>
            <w:t xml:space="preserve">XX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  <w:r>
            <w:t xml:space="preserve"> </w:t>
          </w:r>
          <w:proofErr w:type="spellStart"/>
          <w:r>
            <w:t>XX</w:t>
          </w:r>
          <w:proofErr w:type="spellEnd"/>
        </w:p>
      </w:tc>
    </w:tr>
  </w:tbl>
  <w:p w14:paraId="1A0494BA" w14:textId="77777777"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131AB" w14:textId="77777777" w:rsidR="00B02047" w:rsidRDefault="00B02047" w:rsidP="00713050">
      <w:pPr>
        <w:spacing w:line="240" w:lineRule="auto"/>
      </w:pPr>
      <w:r>
        <w:separator/>
      </w:r>
    </w:p>
  </w:footnote>
  <w:footnote w:type="continuationSeparator" w:id="0">
    <w:p w14:paraId="56727672" w14:textId="77777777" w:rsidR="00B02047" w:rsidRDefault="00B0204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6241" w14:textId="77777777" w:rsidR="00DD68CC" w:rsidRDefault="00DD68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87"/>
      <w:gridCol w:w="6735"/>
    </w:tblGrid>
    <w:tr w:rsidR="001A5CA9" w:rsidRPr="00F207C0" w14:paraId="4643AB77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36ADC26" w14:textId="6662534B" w:rsidR="00826A10" w:rsidRPr="00906BEE" w:rsidRDefault="00DD68CC" w:rsidP="00826A10">
          <w:pPr>
            <w:pStyle w:val="Initiales"/>
          </w:pPr>
          <w:r>
            <w:t>CV</w:t>
          </w:r>
        </w:p>
        <w:p w14:paraId="058C4E10" w14:textId="77777777" w:rsidR="001A5CA9" w:rsidRPr="00F207C0" w:rsidRDefault="001A5CA9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735"/>
          </w:tblGrid>
          <w:tr w:rsidR="001A5CA9" w14:paraId="61F1996F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29B6E63" w14:textId="7A50C323" w:rsidR="001A5CA9" w:rsidRPr="009B3C40" w:rsidRDefault="00B02047" w:rsidP="001A5CA9">
                <w:pPr>
                  <w:pStyle w:val="Titre1"/>
                  <w:outlineLvl w:val="0"/>
                </w:pPr>
                <w:sdt>
                  <w:sdtPr>
                    <w:alias w:val="Entrez votre nom :"/>
                    <w:tag w:val="Entrez votre nom :"/>
                    <w:id w:val="185027472"/>
                    <w:placeholder>
                      <w:docPart w:val="A411D2A41A2147D1992FADF4A0FD3D5A"/>
                    </w:placeholder>
                    <w15:appearance w15:val="hidden"/>
                  </w:sdtPr>
                  <w:sdtEndPr/>
                  <w:sdtContent>
                    <w:r w:rsidR="00D91DDA">
                      <w:t>HOUSSAM TALEB</w:t>
                    </w:r>
                  </w:sdtContent>
                </w:sdt>
              </w:p>
              <w:p w14:paraId="4FE6BD1B" w14:textId="77777777" w:rsidR="001A5CA9" w:rsidRDefault="001A5CA9" w:rsidP="001A5CA9">
                <w:pPr>
                  <w:pStyle w:val="Titre2"/>
                  <w:outlineLvl w:val="1"/>
                </w:pPr>
              </w:p>
            </w:tc>
          </w:tr>
        </w:tbl>
        <w:p w14:paraId="0C98355B" w14:textId="77777777" w:rsidR="001A5CA9" w:rsidRPr="00F207C0" w:rsidRDefault="001A5CA9" w:rsidP="001A5CA9"/>
      </w:tc>
    </w:tr>
  </w:tbl>
  <w:p w14:paraId="2D15D20B" w14:textId="77777777" w:rsidR="00217980" w:rsidRPr="001A5CA9" w:rsidRDefault="00FB0EC9" w:rsidP="001A5CA9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0C9889" wp14:editId="26449A36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5702F1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237ED" w14:textId="77777777" w:rsidR="00DD68CC" w:rsidRDefault="00DD68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23D31D1"/>
    <w:multiLevelType w:val="hybridMultilevel"/>
    <w:tmpl w:val="670CA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DA"/>
    <w:rsid w:val="00073D9C"/>
    <w:rsid w:val="00091382"/>
    <w:rsid w:val="000A07DA"/>
    <w:rsid w:val="000A2BFA"/>
    <w:rsid w:val="000B0619"/>
    <w:rsid w:val="000B61CA"/>
    <w:rsid w:val="000B7F51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42B5F"/>
    <w:rsid w:val="00271662"/>
    <w:rsid w:val="0027404F"/>
    <w:rsid w:val="00290AAA"/>
    <w:rsid w:val="00293B83"/>
    <w:rsid w:val="002B091C"/>
    <w:rsid w:val="002C2CDD"/>
    <w:rsid w:val="002C476A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E7B6D"/>
    <w:rsid w:val="004077FB"/>
    <w:rsid w:val="004116C0"/>
    <w:rsid w:val="004244FF"/>
    <w:rsid w:val="00424DD9"/>
    <w:rsid w:val="004305E4"/>
    <w:rsid w:val="0046104A"/>
    <w:rsid w:val="004662BB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15D0C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02047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1DDA"/>
    <w:rsid w:val="00D97A41"/>
    <w:rsid w:val="00DD3CF6"/>
    <w:rsid w:val="00DD6416"/>
    <w:rsid w:val="00DD68CC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110A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F83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uss\AppData\Local\Microsoft\Office\16.0\DTS\fr-FR%7b644FA99C-434B-4A8A-A19A-111E20831C51%7d\%7b66FB0771-D4D6-4544-BE54-FCF1F18F39AD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6ABC3851A64C90BD269F4F76E6E3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9DF064-F8F2-4FD0-918F-554DB0AADD20}"/>
      </w:docPartPr>
      <w:docPartBody>
        <w:p w:rsidR="00335206" w:rsidRDefault="003B2C1A">
          <w:pPr>
            <w:pStyle w:val="766ABC3851A64C90BD269F4F76E6E3EB"/>
          </w:pPr>
          <w:r w:rsidRPr="002C476A">
            <w:rPr>
              <w:lang w:bidi="fr-FR"/>
            </w:rPr>
            <w:t>Objectif</w:t>
          </w:r>
        </w:p>
      </w:docPartBody>
    </w:docPart>
    <w:docPart>
      <w:docPartPr>
        <w:name w:val="304062FB27E64BE59C2E592FC8BA4D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7E2D6E-54FA-4927-99FC-2F806C3DD512}"/>
      </w:docPartPr>
      <w:docPartBody>
        <w:p w:rsidR="00335206" w:rsidRDefault="003B2C1A">
          <w:pPr>
            <w:pStyle w:val="304062FB27E64BE59C2E592FC8BA4DDE"/>
          </w:pPr>
          <w:r w:rsidRPr="002C476A">
            <w:rPr>
              <w:lang w:bidi="fr-FR"/>
            </w:rPr>
            <w:t>Compétences</w:t>
          </w:r>
        </w:p>
      </w:docPartBody>
    </w:docPart>
    <w:docPart>
      <w:docPartPr>
        <w:name w:val="1848C60CB71F46C0BDB033BDEEEBCD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DCC404-1529-4901-9DB3-34DB0BCA305C}"/>
      </w:docPartPr>
      <w:docPartBody>
        <w:p w:rsidR="00335206" w:rsidRDefault="003B2C1A">
          <w:pPr>
            <w:pStyle w:val="1848C60CB71F46C0BDB033BDEEEBCD83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4196C13CAC6A431B9978D047284133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8928B7-37FA-4814-B1E0-208C704B7410}"/>
      </w:docPartPr>
      <w:docPartBody>
        <w:p w:rsidR="00335206" w:rsidRDefault="003B2C1A">
          <w:pPr>
            <w:pStyle w:val="4196C13CAC6A431B9978D047284133F2"/>
          </w:pPr>
          <w:r w:rsidRPr="002C476A">
            <w:rPr>
              <w:lang w:bidi="fr-FR"/>
            </w:rPr>
            <w:t>Expérience</w:t>
          </w:r>
        </w:p>
      </w:docPartBody>
    </w:docPart>
    <w:docPart>
      <w:docPartPr>
        <w:name w:val="52F5CB619E9A45A2BC18AE19E8CCFC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5D60B-0105-4DA2-9421-A0886280995F}"/>
      </w:docPartPr>
      <w:docPartBody>
        <w:p w:rsidR="00335206" w:rsidRDefault="003B2C1A">
          <w:pPr>
            <w:pStyle w:val="52F5CB619E9A45A2BC18AE19E8CCFCA7"/>
          </w:pPr>
          <w:r w:rsidRPr="002C476A">
            <w:rPr>
              <w:lang w:bidi="fr-FR"/>
            </w:rPr>
            <w:t>Formation</w:t>
          </w:r>
        </w:p>
      </w:docPartBody>
    </w:docPart>
    <w:docPart>
      <w:docPartPr>
        <w:name w:val="A411D2A41A2147D1992FADF4A0FD3D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8ECE7-D158-464A-82A0-0D1A254758AC}"/>
      </w:docPartPr>
      <w:docPartBody>
        <w:p w:rsidR="00335206" w:rsidRDefault="003B2C1A">
          <w:pPr>
            <w:pStyle w:val="A411D2A41A2147D1992FADF4A0FD3D5A"/>
          </w:pPr>
          <w:r w:rsidRPr="002C476A">
            <w:rPr>
              <w:lang w:bidi="fr-FR"/>
            </w:rPr>
            <w:t>Établissement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1A"/>
    <w:rsid w:val="00335206"/>
    <w:rsid w:val="00352D70"/>
    <w:rsid w:val="003B2C1A"/>
    <w:rsid w:val="00925FD8"/>
    <w:rsid w:val="00C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D781FDF58134848B2916F41D81942FA">
    <w:name w:val="7D781FDF58134848B2916F41D81942FA"/>
  </w:style>
  <w:style w:type="paragraph" w:customStyle="1" w:styleId="766ABC3851A64C90BD269F4F76E6E3EB">
    <w:name w:val="766ABC3851A64C90BD269F4F76E6E3EB"/>
  </w:style>
  <w:style w:type="paragraph" w:customStyle="1" w:styleId="3D6C486E30D94A79AF46E464C3039F7A">
    <w:name w:val="3D6C486E30D94A79AF46E464C3039F7A"/>
  </w:style>
  <w:style w:type="paragraph" w:customStyle="1" w:styleId="304062FB27E64BE59C2E592FC8BA4DDE">
    <w:name w:val="304062FB27E64BE59C2E592FC8BA4DDE"/>
  </w:style>
  <w:style w:type="paragraph" w:customStyle="1" w:styleId="1848C60CB71F46C0BDB033BDEEEBCD83">
    <w:name w:val="1848C60CB71F46C0BDB033BDEEEBCD83"/>
  </w:style>
  <w:style w:type="paragraph" w:customStyle="1" w:styleId="F716A19A40D54A8CBB2468D261FDA306">
    <w:name w:val="F716A19A40D54A8CBB2468D261FDA306"/>
  </w:style>
  <w:style w:type="paragraph" w:customStyle="1" w:styleId="440BD1F91C4D4BD78F779C4BDB432A44">
    <w:name w:val="440BD1F91C4D4BD78F779C4BDB432A44"/>
  </w:style>
  <w:style w:type="paragraph" w:customStyle="1" w:styleId="4196C13CAC6A431B9978D047284133F2">
    <w:name w:val="4196C13CAC6A431B9978D047284133F2"/>
  </w:style>
  <w:style w:type="paragraph" w:customStyle="1" w:styleId="BDF737816C7B484A9AF184309BF08540">
    <w:name w:val="BDF737816C7B484A9AF184309BF08540"/>
    <w:rsid w:val="00925FD8"/>
  </w:style>
  <w:style w:type="paragraph" w:customStyle="1" w:styleId="E81D3475F691496DA906D4740D75F6F2">
    <w:name w:val="E81D3475F691496DA906D4740D75F6F2"/>
    <w:rsid w:val="00925FD8"/>
  </w:style>
  <w:style w:type="paragraph" w:customStyle="1" w:styleId="078E8B94060D4E97A0D4DF3840E0EB85">
    <w:name w:val="078E8B94060D4E97A0D4DF3840E0EB85"/>
    <w:rsid w:val="00925FD8"/>
  </w:style>
  <w:style w:type="paragraph" w:customStyle="1" w:styleId="3CD450BA7F6F4B40809AEB35823E52D2">
    <w:name w:val="3CD450BA7F6F4B40809AEB35823E52D2"/>
  </w:style>
  <w:style w:type="paragraph" w:customStyle="1" w:styleId="D4074BDC46BC44A59B134AA0DDC3F64C">
    <w:name w:val="D4074BDC46BC44A59B134AA0DDC3F64C"/>
  </w:style>
  <w:style w:type="paragraph" w:customStyle="1" w:styleId="1D2EC7EB54BD4D6680F011BB230E7CC6">
    <w:name w:val="1D2EC7EB54BD4D6680F011BB230E7CC6"/>
  </w:style>
  <w:style w:type="paragraph" w:customStyle="1" w:styleId="917AD6A4D93446FEAF92A1BC3C495092">
    <w:name w:val="917AD6A4D93446FEAF92A1BC3C495092"/>
  </w:style>
  <w:style w:type="paragraph" w:customStyle="1" w:styleId="34275B25852D4CEC9146C8ABF1E9E46B">
    <w:name w:val="34275B25852D4CEC9146C8ABF1E9E46B"/>
  </w:style>
  <w:style w:type="paragraph" w:customStyle="1" w:styleId="52F5CB619E9A45A2BC18AE19E8CCFCA7">
    <w:name w:val="52F5CB619E9A45A2BC18AE19E8CCFCA7"/>
  </w:style>
  <w:style w:type="paragraph" w:customStyle="1" w:styleId="4B00A310794B43ED8666B780C86B7F1A">
    <w:name w:val="4B00A310794B43ED8666B780C86B7F1A"/>
  </w:style>
  <w:style w:type="paragraph" w:customStyle="1" w:styleId="A8F42A12C34E4CDDAF20992A217143E3">
    <w:name w:val="A8F42A12C34E4CDDAF20992A217143E3"/>
  </w:style>
  <w:style w:type="paragraph" w:customStyle="1" w:styleId="A411D2A41A2147D1992FADF4A0FD3D5A">
    <w:name w:val="A411D2A41A2147D1992FADF4A0FD3D5A"/>
  </w:style>
  <w:style w:type="paragraph" w:customStyle="1" w:styleId="F3507D80AD89405D959BDAE814162B85">
    <w:name w:val="F3507D80AD89405D959BDAE814162B85"/>
  </w:style>
  <w:style w:type="paragraph" w:customStyle="1" w:styleId="3F162D1031A241FCBAEC0DFE646F4685">
    <w:name w:val="3F162D1031A241FCBAEC0DFE646F4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13588A5-4F41-4AAA-BFF2-13A5CC2A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{66FB0771-D4D6-4544-BE54-FCF1F18F39AD}tf16392716_win32</Template>
  <TotalTime>0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2020-12-02T19:16:00Z</dcterms:created>
  <dcterms:modified xsi:type="dcterms:W3CDTF">2020-12-02T19:24:00Z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